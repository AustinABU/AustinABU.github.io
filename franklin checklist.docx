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96" w:rsidRDefault="003840F9" w:rsidP="008D7E48">
      <w:pPr>
        <w:jc w:val="center"/>
        <w:rPr>
          <w:b/>
        </w:rPr>
      </w:pPr>
      <w:r w:rsidRPr="00BF04AE">
        <w:rPr>
          <w:b/>
        </w:rPr>
        <w:t>Usability Principles Checklist</w:t>
      </w:r>
    </w:p>
    <w:p w:rsidR="00BF04AE" w:rsidRDefault="00BF04AE" w:rsidP="008D7E48">
      <w:pPr>
        <w:jc w:val="center"/>
        <w:rPr>
          <w:b/>
        </w:rPr>
      </w:pPr>
      <w:r>
        <w:rPr>
          <w:b/>
        </w:rPr>
        <w:t xml:space="preserve">FOR </w:t>
      </w:r>
    </w:p>
    <w:p w:rsidR="00BF04AE" w:rsidRPr="00BF04AE" w:rsidRDefault="00BF04AE" w:rsidP="008D7E48">
      <w:pPr>
        <w:jc w:val="center"/>
        <w:rPr>
          <w:b/>
        </w:rPr>
      </w:pPr>
      <w:r>
        <w:rPr>
          <w:b/>
        </w:rPr>
        <w:t>FRANKLIN WATHER PAGE</w:t>
      </w:r>
    </w:p>
    <w:p w:rsidR="003840F9" w:rsidRPr="00BF04AE" w:rsidRDefault="003840F9"/>
    <w:p w:rsidR="003840F9" w:rsidRPr="00BF04AE" w:rsidRDefault="003840F9">
      <w:r w:rsidRPr="00BF04AE">
        <w:t xml:space="preserve">Use this checklist to assess the compliance of a web page against the </w:t>
      </w:r>
      <w:hyperlink r:id="rId4" w:anchor="principles" w:history="1">
        <w:r w:rsidRPr="00BF04AE">
          <w:rPr>
            <w:rStyle w:val="Hyperlink"/>
          </w:rPr>
          <w:t>Principles of Accessible Design</w:t>
        </w:r>
      </w:hyperlink>
      <w:r w:rsidRPr="00BF04AE">
        <w:t xml:space="preserve">. Using the WAVE extension for </w:t>
      </w:r>
      <w:hyperlink r:id="rId5" w:history="1">
        <w:r w:rsidRPr="00BF04AE">
          <w:rPr>
            <w:rStyle w:val="Hyperlink"/>
          </w:rPr>
          <w:t>Chrome</w:t>
        </w:r>
      </w:hyperlink>
      <w:r w:rsidRPr="00BF04AE">
        <w:t xml:space="preserve"> or </w:t>
      </w:r>
      <w:hyperlink r:id="rId6" w:history="1">
        <w:proofErr w:type="spellStart"/>
        <w:r w:rsidRPr="00BF04AE">
          <w:rPr>
            <w:rStyle w:val="Hyperlink"/>
          </w:rPr>
          <w:t>FireFox</w:t>
        </w:r>
        <w:proofErr w:type="spellEnd"/>
      </w:hyperlink>
      <w:r w:rsidRPr="00BF04AE">
        <w:t xml:space="preserve"> can also allow a quick assessment of a live web page’s adherence to Usability Principles.</w:t>
      </w:r>
    </w:p>
    <w:p w:rsidR="00662CB3" w:rsidRPr="00BF04AE" w:rsidRDefault="00662CB3"/>
    <w:p w:rsidR="00662CB3" w:rsidRPr="00BF04AE" w:rsidRDefault="00662CB3">
      <w:r w:rsidRPr="00BF04AE">
        <w:t xml:space="preserve">Items marked in </w:t>
      </w:r>
      <w:r w:rsidRPr="00BF04AE">
        <w:rPr>
          <w:highlight w:val="yellow"/>
        </w:rPr>
        <w:t>yellow</w:t>
      </w:r>
      <w:r w:rsidRPr="00BF04AE">
        <w:t xml:space="preserve"> are most easily implemented and have an immediate and positive impact on usability.</w:t>
      </w:r>
      <w:r w:rsidR="00974976" w:rsidRPr="00BF04AE">
        <w:t xml:space="preserve"> Complete the checklist by examining the web page to see if</w:t>
      </w:r>
      <w:r w:rsidR="00EF4C33" w:rsidRPr="00BF04AE">
        <w:t xml:space="preserve"> it complies with the stated principle. If so, mark “Yes”; if not, mark “Fail”; if the page does not contain an item related to the standard mark “N/A”. Provide comments related to each item as needed.</w:t>
      </w:r>
    </w:p>
    <w:p w:rsidR="008D7E48" w:rsidRPr="00BF04AE" w:rsidRDefault="008D7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800"/>
        <w:gridCol w:w="3962"/>
      </w:tblGrid>
      <w:tr w:rsidR="005B56CA" w:rsidRPr="00BF04AE" w:rsidTr="00BF04AE">
        <w:trPr>
          <w:trHeight w:val="272"/>
        </w:trPr>
        <w:tc>
          <w:tcPr>
            <w:tcW w:w="3505" w:type="dxa"/>
            <w:shd w:val="clear" w:color="auto" w:fill="F2F2F2" w:themeFill="background1" w:themeFillShade="F2"/>
          </w:tcPr>
          <w:p w:rsidR="00822A09" w:rsidRPr="00BF04AE" w:rsidRDefault="00822A09">
            <w:pPr>
              <w:rPr>
                <w:b/>
              </w:rPr>
            </w:pPr>
            <w:r w:rsidRPr="00BF04AE">
              <w:rPr>
                <w:b/>
              </w:rPr>
              <w:t>Principle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822A09" w:rsidRPr="00BF04AE" w:rsidRDefault="00822A09">
            <w:pPr>
              <w:rPr>
                <w:b/>
              </w:rPr>
            </w:pPr>
            <w:r w:rsidRPr="00BF04AE">
              <w:rPr>
                <w:b/>
              </w:rPr>
              <w:t>Rating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:rsidR="00822A09" w:rsidRPr="00BF04AE" w:rsidRDefault="00822A09">
            <w:pPr>
              <w:rPr>
                <w:b/>
              </w:rPr>
            </w:pPr>
            <w:r w:rsidRPr="00BF04AE">
              <w:rPr>
                <w:b/>
              </w:rPr>
              <w:t>Comments</w:t>
            </w:r>
          </w:p>
        </w:tc>
      </w:tr>
      <w:tr w:rsidR="00BF04AE" w:rsidRPr="00BF04AE" w:rsidTr="00BF04AE">
        <w:trPr>
          <w:trHeight w:val="272"/>
        </w:trPr>
        <w:tc>
          <w:tcPr>
            <w:tcW w:w="3505" w:type="dxa"/>
          </w:tcPr>
          <w:p w:rsidR="00BF04AE" w:rsidRPr="00BF04AE" w:rsidRDefault="00BF04AE" w:rsidP="00BF04AE">
            <w:r w:rsidRPr="00BF04AE">
              <w:rPr>
                <w:highlight w:val="yellow"/>
              </w:rPr>
              <w:t>Provide alt text for non-text content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rPr>
                <w:shd w:val="clear" w:color="auto" w:fill="FFFF00"/>
              </w:rPr>
              <w:t>Pass</w:t>
            </w:r>
            <w:r w:rsidRPr="00BF04AE">
              <w:t xml:space="preserve">  Fail</w:t>
            </w:r>
            <w:proofErr w:type="gramEnd"/>
            <w:r w:rsidRPr="00BF04AE">
              <w:t xml:space="preserve">  N/A</w:t>
            </w:r>
          </w:p>
        </w:tc>
        <w:tc>
          <w:tcPr>
            <w:tcW w:w="3962" w:type="dxa"/>
          </w:tcPr>
          <w:p w:rsidR="00BF04AE" w:rsidRPr="00BF04AE" w:rsidRDefault="00BF04AE" w:rsidP="00BF04AE">
            <w:r w:rsidRPr="00BF04AE">
              <w:t>All alt text help guide sight challenged users</w:t>
            </w:r>
          </w:p>
        </w:tc>
      </w:tr>
      <w:tr w:rsidR="00BF04AE" w:rsidRPr="00BF04AE" w:rsidTr="00BF04AE">
        <w:trPr>
          <w:trHeight w:val="286"/>
        </w:trPr>
        <w:tc>
          <w:tcPr>
            <w:tcW w:w="3505" w:type="dxa"/>
          </w:tcPr>
          <w:p w:rsidR="00BF04AE" w:rsidRPr="00BF04AE" w:rsidRDefault="00BF04AE" w:rsidP="00BF04AE">
            <w:r w:rsidRPr="00BF04AE">
              <w:rPr>
                <w:highlight w:val="yellow"/>
              </w:rPr>
              <w:t>Headings provide content structure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rPr>
                <w:shd w:val="clear" w:color="auto" w:fill="FFFF00"/>
              </w:rPr>
              <w:t>Pass</w:t>
            </w:r>
            <w:r w:rsidRPr="00BF04AE">
              <w:t xml:space="preserve">  Fail</w:t>
            </w:r>
            <w:proofErr w:type="gramEnd"/>
            <w:r w:rsidRPr="00BF04AE">
              <w:t xml:space="preserve">  N/A</w:t>
            </w:r>
          </w:p>
        </w:tc>
        <w:tc>
          <w:tcPr>
            <w:tcW w:w="3962" w:type="dxa"/>
          </w:tcPr>
          <w:p w:rsidR="00BF04AE" w:rsidRPr="00BF04AE" w:rsidRDefault="00BF04AE" w:rsidP="00BF04AE">
            <w:r w:rsidRPr="00BF04AE">
              <w:t>Headings implemented correctly gives structure</w:t>
            </w:r>
          </w:p>
        </w:tc>
      </w:tr>
      <w:tr w:rsidR="00BF04AE" w:rsidRPr="00BF04AE" w:rsidTr="00BF04AE">
        <w:trPr>
          <w:trHeight w:val="272"/>
        </w:trPr>
        <w:tc>
          <w:tcPr>
            <w:tcW w:w="3505" w:type="dxa"/>
          </w:tcPr>
          <w:p w:rsidR="00BF04AE" w:rsidRPr="00BF04AE" w:rsidRDefault="00BF04AE" w:rsidP="00BF04AE">
            <w:r w:rsidRPr="00BF04AE">
              <w:t>Tables use column &amp; row headings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t>Pass  Fail</w:t>
            </w:r>
            <w:proofErr w:type="gramEnd"/>
            <w:r w:rsidRPr="00BF04AE">
              <w:t xml:space="preserve">  </w:t>
            </w:r>
            <w:r w:rsidRPr="00BF04AE">
              <w:rPr>
                <w:highlight w:val="yellow"/>
              </w:rPr>
              <w:t>N/A</w:t>
            </w:r>
          </w:p>
        </w:tc>
        <w:tc>
          <w:tcPr>
            <w:tcW w:w="3962" w:type="dxa"/>
          </w:tcPr>
          <w:p w:rsidR="00BF04AE" w:rsidRPr="00BF04AE" w:rsidRDefault="00BF04AE" w:rsidP="00BF04AE"/>
        </w:tc>
      </w:tr>
      <w:tr w:rsidR="00BF04AE" w:rsidRPr="00BF04AE" w:rsidTr="00BF04AE">
        <w:trPr>
          <w:trHeight w:val="323"/>
        </w:trPr>
        <w:tc>
          <w:tcPr>
            <w:tcW w:w="3505" w:type="dxa"/>
          </w:tcPr>
          <w:p w:rsidR="00BF04AE" w:rsidRPr="00BF04AE" w:rsidRDefault="00BF04AE" w:rsidP="00BF04AE">
            <w:r w:rsidRPr="00BF04AE">
              <w:t>Form elements contain labels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t>Pass  Fail</w:t>
            </w:r>
            <w:proofErr w:type="gramEnd"/>
            <w:r w:rsidRPr="00BF04AE">
              <w:t xml:space="preserve">  </w:t>
            </w:r>
            <w:r w:rsidRPr="00BF04AE">
              <w:rPr>
                <w:highlight w:val="yellow"/>
              </w:rPr>
              <w:t>N/A</w:t>
            </w:r>
          </w:p>
        </w:tc>
        <w:tc>
          <w:tcPr>
            <w:tcW w:w="3962" w:type="dxa"/>
          </w:tcPr>
          <w:p w:rsidR="00BF04AE" w:rsidRPr="00BF04AE" w:rsidRDefault="00BF04AE" w:rsidP="00BF04AE"/>
        </w:tc>
      </w:tr>
      <w:tr w:rsidR="00BF04AE" w:rsidRPr="00BF04AE" w:rsidTr="00BF04AE">
        <w:trPr>
          <w:trHeight w:val="272"/>
        </w:trPr>
        <w:tc>
          <w:tcPr>
            <w:tcW w:w="3505" w:type="dxa"/>
          </w:tcPr>
          <w:p w:rsidR="00BF04AE" w:rsidRPr="00BF04AE" w:rsidRDefault="00BF04AE" w:rsidP="00BF04AE">
            <w:r w:rsidRPr="00BF04AE">
              <w:rPr>
                <w:highlight w:val="yellow"/>
              </w:rPr>
              <w:t>Link text makes sense out of context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rPr>
                <w:shd w:val="clear" w:color="auto" w:fill="FFFF00"/>
              </w:rPr>
              <w:t>Pass</w:t>
            </w:r>
            <w:r w:rsidRPr="00BF04AE">
              <w:t xml:space="preserve"> </w:t>
            </w:r>
            <w:r w:rsidRPr="00BF04AE">
              <w:rPr>
                <w:shd w:val="clear" w:color="auto" w:fill="FFFFFF" w:themeFill="background1"/>
              </w:rPr>
              <w:t xml:space="preserve"> Fail</w:t>
            </w:r>
            <w:proofErr w:type="gramEnd"/>
            <w:r w:rsidRPr="00BF04AE">
              <w:rPr>
                <w:shd w:val="clear" w:color="auto" w:fill="FFFFFF" w:themeFill="background1"/>
              </w:rPr>
              <w:t xml:space="preserve">  N/A</w:t>
            </w:r>
          </w:p>
        </w:tc>
        <w:tc>
          <w:tcPr>
            <w:tcW w:w="3962" w:type="dxa"/>
          </w:tcPr>
          <w:p w:rsidR="00BF04AE" w:rsidRPr="00BF04AE" w:rsidRDefault="00BF04AE" w:rsidP="00BF04AE">
            <w:r w:rsidRPr="00BF04AE">
              <w:t>Links naming convey their function</w:t>
            </w:r>
          </w:p>
        </w:tc>
      </w:tr>
      <w:tr w:rsidR="00BF04AE" w:rsidRPr="00BF04AE" w:rsidTr="00BF04AE">
        <w:trPr>
          <w:trHeight w:val="286"/>
        </w:trPr>
        <w:tc>
          <w:tcPr>
            <w:tcW w:w="3505" w:type="dxa"/>
          </w:tcPr>
          <w:p w:rsidR="00BF04AE" w:rsidRPr="00BF04AE" w:rsidRDefault="00BF04AE" w:rsidP="00BF04AE">
            <w:r w:rsidRPr="00BF04AE">
              <w:t>Media contains captions or transcripts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t>Pass  Fail</w:t>
            </w:r>
            <w:proofErr w:type="gramEnd"/>
            <w:r w:rsidRPr="00BF04AE">
              <w:t xml:space="preserve">  </w:t>
            </w:r>
            <w:r w:rsidRPr="00BF04AE">
              <w:rPr>
                <w:shd w:val="clear" w:color="auto" w:fill="FFFF00"/>
              </w:rPr>
              <w:t>N/A</w:t>
            </w:r>
          </w:p>
        </w:tc>
        <w:tc>
          <w:tcPr>
            <w:tcW w:w="3962" w:type="dxa"/>
          </w:tcPr>
          <w:p w:rsidR="00BF04AE" w:rsidRPr="00BF04AE" w:rsidRDefault="00BF04AE" w:rsidP="00BF04AE"/>
        </w:tc>
      </w:tr>
      <w:tr w:rsidR="00BF04AE" w:rsidRPr="00BF04AE" w:rsidTr="00BF04AE">
        <w:trPr>
          <w:trHeight w:val="272"/>
        </w:trPr>
        <w:tc>
          <w:tcPr>
            <w:tcW w:w="3505" w:type="dxa"/>
          </w:tcPr>
          <w:p w:rsidR="00BF04AE" w:rsidRPr="00BF04AE" w:rsidRDefault="00BF04AE" w:rsidP="00BF04AE">
            <w:r w:rsidRPr="00BF04AE">
              <w:t>Clients can skip repetitive elements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t>Pass  Fail</w:t>
            </w:r>
            <w:proofErr w:type="gramEnd"/>
            <w:r w:rsidRPr="00BF04AE">
              <w:t xml:space="preserve">  </w:t>
            </w:r>
            <w:r w:rsidRPr="00BF04AE">
              <w:rPr>
                <w:shd w:val="clear" w:color="auto" w:fill="FFFF00"/>
              </w:rPr>
              <w:t>N/A</w:t>
            </w:r>
          </w:p>
        </w:tc>
        <w:tc>
          <w:tcPr>
            <w:tcW w:w="3962" w:type="dxa"/>
          </w:tcPr>
          <w:p w:rsidR="00BF04AE" w:rsidRPr="00BF04AE" w:rsidRDefault="00BF04AE" w:rsidP="00BF04AE"/>
        </w:tc>
      </w:tr>
      <w:tr w:rsidR="00BF04AE" w:rsidRPr="00BF04AE" w:rsidTr="00BF04AE">
        <w:trPr>
          <w:trHeight w:val="272"/>
        </w:trPr>
        <w:tc>
          <w:tcPr>
            <w:tcW w:w="3505" w:type="dxa"/>
          </w:tcPr>
          <w:p w:rsidR="00BF04AE" w:rsidRPr="00BF04AE" w:rsidRDefault="00BF04AE" w:rsidP="00BF04AE">
            <w:r w:rsidRPr="00BF04AE">
              <w:rPr>
                <w:highlight w:val="yellow"/>
              </w:rPr>
              <w:t>Meaning is not reliant on color alone</w:t>
            </w:r>
          </w:p>
        </w:tc>
        <w:tc>
          <w:tcPr>
            <w:tcW w:w="1800" w:type="dxa"/>
          </w:tcPr>
          <w:p w:rsidR="00BF04AE" w:rsidRPr="00BF04AE" w:rsidRDefault="00BF04AE" w:rsidP="00BF04AE">
            <w:proofErr w:type="gramStart"/>
            <w:r w:rsidRPr="00BF04AE">
              <w:rPr>
                <w:shd w:val="clear" w:color="auto" w:fill="FFFF00"/>
              </w:rPr>
              <w:t>Pass</w:t>
            </w:r>
            <w:r w:rsidRPr="00BF04AE">
              <w:t xml:space="preserve">  Fail</w:t>
            </w:r>
            <w:proofErr w:type="gramEnd"/>
            <w:r w:rsidRPr="00BF04AE">
              <w:t xml:space="preserve">  N/A</w:t>
            </w:r>
          </w:p>
        </w:tc>
        <w:tc>
          <w:tcPr>
            <w:tcW w:w="3962" w:type="dxa"/>
          </w:tcPr>
          <w:p w:rsidR="00BF04AE" w:rsidRPr="00BF04AE" w:rsidRDefault="00BF04AE" w:rsidP="00BF04AE">
            <w:r w:rsidRPr="00BF04AE">
              <w:t xml:space="preserve">Meaning is </w:t>
            </w:r>
            <w:proofErr w:type="gramStart"/>
            <w:r w:rsidRPr="00BF04AE">
              <w:t>effected</w:t>
            </w:r>
            <w:proofErr w:type="gramEnd"/>
            <w:r w:rsidRPr="00BF04AE">
              <w:t xml:space="preserve"> with</w:t>
            </w:r>
            <w:r w:rsidRPr="00BF04AE">
              <w:t xml:space="preserve"> not just color</w:t>
            </w:r>
          </w:p>
        </w:tc>
      </w:tr>
      <w:tr w:rsidR="005B56CA" w:rsidRPr="00BF04AE" w:rsidTr="00BF04AE">
        <w:trPr>
          <w:trHeight w:val="272"/>
        </w:trPr>
        <w:tc>
          <w:tcPr>
            <w:tcW w:w="3505" w:type="dxa"/>
          </w:tcPr>
          <w:p w:rsidR="00822A09" w:rsidRPr="00BF04AE" w:rsidRDefault="005B56CA">
            <w:r w:rsidRPr="00BF04AE">
              <w:rPr>
                <w:highlight w:val="yellow"/>
              </w:rPr>
              <w:t>Content is clear &amp; easy to read</w:t>
            </w:r>
          </w:p>
        </w:tc>
        <w:tc>
          <w:tcPr>
            <w:tcW w:w="1800" w:type="dxa"/>
          </w:tcPr>
          <w:p w:rsidR="00822A09" w:rsidRPr="00BF04AE" w:rsidRDefault="00822A09">
            <w:proofErr w:type="gramStart"/>
            <w:r w:rsidRPr="00BF04AE">
              <w:rPr>
                <w:shd w:val="clear" w:color="auto" w:fill="FFFF00"/>
              </w:rPr>
              <w:t xml:space="preserve">Pass </w:t>
            </w:r>
            <w:r w:rsidRPr="00BF04AE">
              <w:t xml:space="preserve"> Fail</w:t>
            </w:r>
            <w:proofErr w:type="gramEnd"/>
            <w:r w:rsidRPr="00BF04AE">
              <w:t xml:space="preserve">  N/A</w:t>
            </w:r>
          </w:p>
        </w:tc>
        <w:tc>
          <w:tcPr>
            <w:tcW w:w="3962" w:type="dxa"/>
          </w:tcPr>
          <w:p w:rsidR="00822A09" w:rsidRPr="00BF04AE" w:rsidRDefault="00BF04AE">
            <w:r w:rsidRPr="00BF04AE">
              <w:t>Contents are easy to read because of appropriate implementation of contrasting, font size and style.</w:t>
            </w:r>
          </w:p>
          <w:p w:rsidR="005B56CA" w:rsidRPr="00BF04AE" w:rsidRDefault="005B56CA"/>
        </w:tc>
      </w:tr>
      <w:tr w:rsidR="005B56CA" w:rsidRPr="00BF04AE" w:rsidTr="00BF04AE">
        <w:trPr>
          <w:trHeight w:val="272"/>
        </w:trPr>
        <w:tc>
          <w:tcPr>
            <w:tcW w:w="3505" w:type="dxa"/>
          </w:tcPr>
          <w:p w:rsidR="00822A09" w:rsidRPr="00BF04AE" w:rsidRDefault="005B56CA">
            <w:r w:rsidRPr="00BF04AE">
              <w:rPr>
                <w:highlight w:val="yellow"/>
              </w:rPr>
              <w:t>Page is designed to standards</w:t>
            </w:r>
            <w:r w:rsidR="00FD7B5E" w:rsidRPr="00BF04AE">
              <w:t xml:space="preserve"> (valid and semantic code)</w:t>
            </w:r>
          </w:p>
        </w:tc>
        <w:tc>
          <w:tcPr>
            <w:tcW w:w="1800" w:type="dxa"/>
          </w:tcPr>
          <w:p w:rsidR="00822A09" w:rsidRPr="00BF04AE" w:rsidRDefault="00822A09">
            <w:proofErr w:type="gramStart"/>
            <w:r w:rsidRPr="00BF04AE">
              <w:rPr>
                <w:shd w:val="clear" w:color="auto" w:fill="FFFF00"/>
              </w:rPr>
              <w:t>Pass</w:t>
            </w:r>
            <w:r w:rsidRPr="00BF04AE">
              <w:t xml:space="preserve">  Fail</w:t>
            </w:r>
            <w:proofErr w:type="gramEnd"/>
            <w:r w:rsidRPr="00BF04AE">
              <w:t xml:space="preserve">  N/A</w:t>
            </w:r>
          </w:p>
        </w:tc>
        <w:tc>
          <w:tcPr>
            <w:tcW w:w="3962" w:type="dxa"/>
          </w:tcPr>
          <w:p w:rsidR="00822A09" w:rsidRPr="00BF04AE" w:rsidRDefault="00BF04AE">
            <w:r w:rsidRPr="00BF04AE">
              <w:t>Page is designed for usability</w:t>
            </w:r>
          </w:p>
          <w:p w:rsidR="005B56CA" w:rsidRPr="00BF04AE" w:rsidRDefault="005B56CA"/>
        </w:tc>
      </w:tr>
      <w:tr w:rsidR="005B56CA" w:rsidRPr="00BF04AE" w:rsidTr="00BF04AE">
        <w:trPr>
          <w:trHeight w:val="272"/>
        </w:trPr>
        <w:tc>
          <w:tcPr>
            <w:tcW w:w="3505" w:type="dxa"/>
          </w:tcPr>
          <w:p w:rsidR="00822A09" w:rsidRPr="00BF04AE" w:rsidRDefault="005B56CA">
            <w:r w:rsidRPr="00BF04AE">
              <w:rPr>
                <w:highlight w:val="yellow"/>
              </w:rPr>
              <w:t>&lt;html&gt; element contains a “</w:t>
            </w:r>
            <w:proofErr w:type="spellStart"/>
            <w:r w:rsidRPr="00BF04AE">
              <w:rPr>
                <w:highlight w:val="yellow"/>
              </w:rPr>
              <w:t>lang</w:t>
            </w:r>
            <w:proofErr w:type="spellEnd"/>
            <w:r w:rsidRPr="00BF04AE">
              <w:rPr>
                <w:highlight w:val="yellow"/>
              </w:rPr>
              <w:t>” attribute with value</w:t>
            </w:r>
          </w:p>
        </w:tc>
        <w:tc>
          <w:tcPr>
            <w:tcW w:w="1800" w:type="dxa"/>
          </w:tcPr>
          <w:p w:rsidR="00822A09" w:rsidRPr="00BF04AE" w:rsidRDefault="00822A09">
            <w:proofErr w:type="gramStart"/>
            <w:r w:rsidRPr="00BF04AE">
              <w:rPr>
                <w:shd w:val="clear" w:color="auto" w:fill="FFFF00"/>
              </w:rPr>
              <w:t>Pass</w:t>
            </w:r>
            <w:r w:rsidRPr="00BF04AE">
              <w:t xml:space="preserve">  Fail</w:t>
            </w:r>
            <w:proofErr w:type="gramEnd"/>
            <w:r w:rsidRPr="00BF04AE">
              <w:t xml:space="preserve">  N/A</w:t>
            </w:r>
          </w:p>
        </w:tc>
        <w:tc>
          <w:tcPr>
            <w:tcW w:w="3962" w:type="dxa"/>
          </w:tcPr>
          <w:p w:rsidR="00822A09" w:rsidRPr="00BF04AE" w:rsidRDefault="00BF04AE">
            <w:r w:rsidRPr="00BF04AE">
              <w:t xml:space="preserve">The html contains a </w:t>
            </w:r>
            <w:proofErr w:type="spellStart"/>
            <w:r w:rsidRPr="00BF04AE">
              <w:t>lang</w:t>
            </w:r>
            <w:proofErr w:type="spellEnd"/>
            <w:r w:rsidRPr="00BF04AE">
              <w:t xml:space="preserve"> attribute value</w:t>
            </w:r>
          </w:p>
        </w:tc>
      </w:tr>
    </w:tbl>
    <w:p w:rsidR="008D7E48" w:rsidRPr="00BF04AE" w:rsidRDefault="008D7E48"/>
    <w:p w:rsidR="00662CB3" w:rsidRPr="00BF04AE" w:rsidRDefault="00662CB3">
      <w:r w:rsidRPr="00BF04AE">
        <w:rPr>
          <w:b/>
        </w:rPr>
        <w:t>Web Page URL:</w:t>
      </w:r>
      <w:r w:rsidRPr="00BF04AE">
        <w:t xml:space="preserve"> </w:t>
      </w:r>
      <w:hyperlink r:id="rId7" w:history="1">
        <w:r w:rsidR="00BF04AE">
          <w:rPr>
            <w:rStyle w:val="Hyperlink"/>
          </w:rPr>
          <w:t>http://127.0.0.1:5500/weather/franklin-weather-page.html</w:t>
        </w:r>
      </w:hyperlink>
    </w:p>
    <w:p w:rsidR="00662CB3" w:rsidRPr="00BF04AE" w:rsidRDefault="00662CB3"/>
    <w:p w:rsidR="00662CB3" w:rsidRPr="00BF04AE" w:rsidRDefault="00662CB3">
      <w:pPr>
        <w:rPr>
          <w:b/>
        </w:rPr>
      </w:pPr>
      <w:r w:rsidRPr="00BF04AE">
        <w:rPr>
          <w:b/>
        </w:rPr>
        <w:t>General Findings and Comments:</w:t>
      </w:r>
      <w:r w:rsidR="00BF04AE">
        <w:rPr>
          <w:b/>
        </w:rPr>
        <w:t xml:space="preserve"> The sight has been ch</w:t>
      </w:r>
      <w:bookmarkStart w:id="0" w:name="_GoBack"/>
      <w:bookmarkEnd w:id="0"/>
      <w:r w:rsidR="00BF04AE">
        <w:rPr>
          <w:b/>
        </w:rPr>
        <w:t>ecked for usability and it passed.</w:t>
      </w:r>
    </w:p>
    <w:sectPr w:rsidR="00662CB3" w:rsidRPr="00BF04AE" w:rsidSect="001E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AE"/>
    <w:rsid w:val="00027A96"/>
    <w:rsid w:val="001E1741"/>
    <w:rsid w:val="003840F9"/>
    <w:rsid w:val="003F5DEA"/>
    <w:rsid w:val="005B56CA"/>
    <w:rsid w:val="00662CB3"/>
    <w:rsid w:val="007A276A"/>
    <w:rsid w:val="00822A09"/>
    <w:rsid w:val="008D7E48"/>
    <w:rsid w:val="00974976"/>
    <w:rsid w:val="00BF04AE"/>
    <w:rsid w:val="00DE1127"/>
    <w:rsid w:val="00EF4C33"/>
    <w:rsid w:val="00F06CCD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C81E"/>
  <w14:defaultImageDpi w14:val="32767"/>
  <w15:chartTrackingRefBased/>
  <w15:docId w15:val="{70C61B1D-5731-4EA0-9FCB-7E945ED9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500/weather/franklin-weather-pa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n-US/firefox/addon/wave-accessibility-tool/" TargetMode="External"/><Relationship Id="rId5" Type="http://schemas.openxmlformats.org/officeDocument/2006/relationships/hyperlink" Target="https://chrome.google.com/webstore/detail/wave-evaluation-tool/jbbplnpkjmmeebjpijfedlgcdilocofh?hl=en-US" TargetMode="External"/><Relationship Id="rId4" Type="http://schemas.openxmlformats.org/officeDocument/2006/relationships/hyperlink" Target="http://webaim.org/intro/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wnloads\usability-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usability-checklist</Template>
  <TotalTime>19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cp:lastPrinted>2017-05-11T19:28:00Z</cp:lastPrinted>
  <dcterms:created xsi:type="dcterms:W3CDTF">2019-06-23T13:06:00Z</dcterms:created>
  <dcterms:modified xsi:type="dcterms:W3CDTF">2019-06-23T13:28:00Z</dcterms:modified>
</cp:coreProperties>
</file>